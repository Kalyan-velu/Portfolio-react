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453"/>
        <w:gridCol w:w="550"/>
        <w:gridCol w:w="626"/>
        <w:gridCol w:w="391"/>
        <w:gridCol w:w="3668"/>
      </w:tblGrid>
      <w:tr w:rsidR="00373FC8" w:rsidRPr="00162614" w14:paraId="1E5B2D53" w14:textId="77777777" w:rsidTr="007E5AAA">
        <w:trPr>
          <w:trHeight w:val="559"/>
        </w:trPr>
        <w:tc>
          <w:tcPr>
            <w:tcW w:w="4767" w:type="dxa"/>
            <w:vMerge w:val="restart"/>
          </w:tcPr>
          <w:p w14:paraId="3176D2B7" w14:textId="5380CE17" w:rsidR="008932AB" w:rsidRPr="008932AB" w:rsidRDefault="008932AB" w:rsidP="008932AB">
            <w:pPr>
              <w:pStyle w:val="Title"/>
            </w:pPr>
            <w:r>
              <w:t>kalyan jyoti</w:t>
            </w:r>
          </w:p>
          <w:p w14:paraId="18CDAAF6" w14:textId="07974D1A" w:rsidR="00CB1D3C" w:rsidRPr="00162614" w:rsidRDefault="008932AB" w:rsidP="00D8505D">
            <w:pPr>
              <w:pStyle w:val="Subtitle"/>
            </w:pPr>
            <w:r>
              <w:t>borah</w:t>
            </w:r>
          </w:p>
        </w:tc>
        <w:tc>
          <w:tcPr>
            <w:tcW w:w="629" w:type="dxa"/>
          </w:tcPr>
          <w:p w14:paraId="252465E0" w14:textId="77777777" w:rsidR="00CB1D3C" w:rsidRPr="00162614" w:rsidRDefault="00CB1D3C"/>
        </w:tc>
        <w:tc>
          <w:tcPr>
            <w:tcW w:w="719" w:type="dxa"/>
          </w:tcPr>
          <w:p w14:paraId="0065194C" w14:textId="77777777" w:rsidR="00CB1D3C" w:rsidRPr="00162614" w:rsidRDefault="00CB1D3C"/>
        </w:tc>
        <w:tc>
          <w:tcPr>
            <w:tcW w:w="3573" w:type="dxa"/>
            <w:gridSpan w:val="2"/>
            <w:tcBorders>
              <w:bottom w:val="single" w:sz="4" w:space="0" w:color="3A8C95" w:themeColor="accent5" w:themeShade="80"/>
            </w:tcBorders>
          </w:tcPr>
          <w:p w14:paraId="418820B2" w14:textId="7078D5AA" w:rsidR="00CB1D3C" w:rsidRPr="00162614" w:rsidRDefault="008932AB" w:rsidP="006C0673">
            <w:pPr>
              <w:pStyle w:val="Heading3"/>
              <w:outlineLvl w:val="2"/>
            </w:pPr>
            <w:r>
              <w:t>React Developer</w:t>
            </w:r>
          </w:p>
        </w:tc>
      </w:tr>
      <w:tr w:rsidR="00025D23" w:rsidRPr="00162614" w14:paraId="09B185A3" w14:textId="77777777" w:rsidTr="007E5AAA">
        <w:trPr>
          <w:trHeight w:val="558"/>
        </w:trPr>
        <w:tc>
          <w:tcPr>
            <w:tcW w:w="4767" w:type="dxa"/>
            <w:vMerge/>
          </w:tcPr>
          <w:p w14:paraId="2AE69728" w14:textId="77777777" w:rsidR="00CB1D3C" w:rsidRPr="00162614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629" w:type="dxa"/>
          </w:tcPr>
          <w:p w14:paraId="6B419060" w14:textId="77777777" w:rsidR="00CB1D3C" w:rsidRPr="00162614" w:rsidRDefault="00CB1D3C"/>
        </w:tc>
        <w:tc>
          <w:tcPr>
            <w:tcW w:w="719" w:type="dxa"/>
          </w:tcPr>
          <w:p w14:paraId="4D4CB194" w14:textId="77777777" w:rsidR="00CB1D3C" w:rsidRPr="00162614" w:rsidRDefault="00CB1D3C"/>
        </w:tc>
        <w:tc>
          <w:tcPr>
            <w:tcW w:w="3573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12455A9A" w14:textId="2D987CD0" w:rsidR="00CB1D3C" w:rsidRPr="00162614" w:rsidRDefault="008932AB" w:rsidP="005E0657">
            <w:pPr>
              <w:pStyle w:val="Heading4"/>
              <w:outlineLvl w:val="3"/>
            </w:pPr>
            <w:r>
              <w:t>Frontend Developer</w:t>
            </w:r>
          </w:p>
        </w:tc>
      </w:tr>
      <w:tr w:rsidR="00025D23" w:rsidRPr="00162614" w14:paraId="385947E4" w14:textId="77777777" w:rsidTr="007E5AAA">
        <w:trPr>
          <w:trHeight w:val="1191"/>
        </w:trPr>
        <w:tc>
          <w:tcPr>
            <w:tcW w:w="4767" w:type="dxa"/>
            <w:vMerge/>
          </w:tcPr>
          <w:p w14:paraId="7A6080D3" w14:textId="77777777" w:rsidR="00CB1D3C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629" w:type="dxa"/>
          </w:tcPr>
          <w:p w14:paraId="633B0AD9" w14:textId="77777777" w:rsidR="00CB1D3C" w:rsidRDefault="00CB1D3C"/>
        </w:tc>
        <w:tc>
          <w:tcPr>
            <w:tcW w:w="719" w:type="dxa"/>
          </w:tcPr>
          <w:p w14:paraId="6B1C0BC2" w14:textId="77777777" w:rsidR="00CB1D3C" w:rsidRDefault="00CB1D3C"/>
        </w:tc>
        <w:tc>
          <w:tcPr>
            <w:tcW w:w="3573" w:type="dxa"/>
            <w:gridSpan w:val="2"/>
            <w:tcBorders>
              <w:top w:val="single" w:sz="4" w:space="0" w:color="3A8C95" w:themeColor="accent5" w:themeShade="80"/>
            </w:tcBorders>
          </w:tcPr>
          <w:p w14:paraId="2DFC0504" w14:textId="7C6A4F15" w:rsidR="00CB1D3C" w:rsidRPr="008D4A99" w:rsidRDefault="00CA4508" w:rsidP="008D4A99">
            <w:pPr>
              <w:pStyle w:val="Heading5"/>
              <w:outlineLvl w:val="4"/>
            </w:pPr>
            <w:r>
              <w:t>Full Stack Developer</w:t>
            </w:r>
          </w:p>
        </w:tc>
      </w:tr>
      <w:tr w:rsidR="00025D23" w:rsidRPr="00162614" w14:paraId="1F4DCDF3" w14:textId="77777777" w:rsidTr="00373FC8">
        <w:trPr>
          <w:trHeight w:val="850"/>
        </w:trPr>
        <w:tc>
          <w:tcPr>
            <w:tcW w:w="4767" w:type="dxa"/>
            <w:vAlign w:val="center"/>
          </w:tcPr>
          <w:p w14:paraId="5427BCB6" w14:textId="77777777" w:rsidR="00CB1D3C" w:rsidRDefault="00000000" w:rsidP="00D8505D">
            <w:pPr>
              <w:pStyle w:val="Heading1"/>
              <w:outlineLvl w:val="0"/>
            </w:pPr>
            <w:sdt>
              <w:sdtPr>
                <w:id w:val="-1357266435"/>
                <w:placeholder>
                  <w:docPart w:val="D5D6758AB468427ABA4179B95905D510"/>
                </w:placeholder>
                <w:temporary/>
                <w:showingPlcHdr/>
                <w15:appearance w15:val="hidden"/>
              </w:sdtPr>
              <w:sdtContent>
                <w:r w:rsidR="00C45D7E" w:rsidRPr="00C45D7E">
                  <w:t>PROFILE</w:t>
                </w:r>
              </w:sdtContent>
            </w:sdt>
          </w:p>
        </w:tc>
        <w:tc>
          <w:tcPr>
            <w:tcW w:w="629" w:type="dxa"/>
          </w:tcPr>
          <w:p w14:paraId="137F6584" w14:textId="77777777" w:rsidR="00CB1D3C" w:rsidRDefault="00CB1D3C"/>
        </w:tc>
        <w:tc>
          <w:tcPr>
            <w:tcW w:w="719" w:type="dxa"/>
          </w:tcPr>
          <w:p w14:paraId="196632CD" w14:textId="77777777" w:rsidR="00CB1D3C" w:rsidRDefault="00CB1D3C"/>
        </w:tc>
        <w:tc>
          <w:tcPr>
            <w:tcW w:w="3573" w:type="dxa"/>
            <w:gridSpan w:val="2"/>
            <w:vAlign w:val="center"/>
          </w:tcPr>
          <w:p w14:paraId="00B79EA5" w14:textId="77777777" w:rsidR="00CB1D3C" w:rsidRPr="00C45D7E" w:rsidRDefault="00000000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EE5400F23A8D4C13B9CE2D4B10CEF27C"/>
                </w:placeholder>
                <w:temporary/>
                <w:showingPlcHdr/>
                <w15:appearance w15:val="hidden"/>
              </w:sdtPr>
              <w:sdtContent>
                <w:r w:rsidR="00C45D7E" w:rsidRPr="00162614">
                  <w:t>CONTACT</w:t>
                </w:r>
              </w:sdtContent>
            </w:sdt>
          </w:p>
        </w:tc>
      </w:tr>
      <w:tr w:rsidR="00E35010" w:rsidRPr="00162614" w14:paraId="28742A82" w14:textId="77777777" w:rsidTr="00E256AB">
        <w:trPr>
          <w:trHeight w:val="161"/>
        </w:trPr>
        <w:tc>
          <w:tcPr>
            <w:tcW w:w="4767" w:type="dxa"/>
            <w:vMerge w:val="restart"/>
            <w:vAlign w:val="center"/>
          </w:tcPr>
          <w:p w14:paraId="06E2AAFD" w14:textId="18B87B77" w:rsidR="008D4A99" w:rsidRPr="000F3FE2" w:rsidRDefault="008932AB" w:rsidP="008D4A99">
            <w:r>
              <w:t xml:space="preserve">Hello! My name is Kalyan Jyoti Borah. I have completed Bachelor's in Computer </w:t>
            </w:r>
            <w:r w:rsidR="00C76C14">
              <w:t>Application (</w:t>
            </w:r>
            <w:r>
              <w:t>BCA)</w:t>
            </w:r>
            <w:r w:rsidR="00C76C14">
              <w:t xml:space="preserve"> in 2022</w:t>
            </w:r>
            <w:r>
              <w:t xml:space="preserve">. My biggest passion is learning about </w:t>
            </w:r>
            <w:r w:rsidR="00C76C14">
              <w:t>software</w:t>
            </w:r>
            <w:r>
              <w:t xml:space="preserve"> and evolving technologies. I was fascinated with </w:t>
            </w:r>
            <w:r w:rsidR="00C76C14">
              <w:t>computers,</w:t>
            </w:r>
            <w:r>
              <w:t xml:space="preserve"> so I decided to study Computer Science in college and </w:t>
            </w:r>
            <w:r w:rsidR="00C76C14">
              <w:t>I’m</w:t>
            </w:r>
            <w:r>
              <w:t xml:space="preserve"> continuing in that direction. I enjoy being challenged and engaging with projects that require me to work outside my comfort and knowledge </w:t>
            </w:r>
            <w:r w:rsidR="00C76C14">
              <w:t>set, learning</w:t>
            </w:r>
            <w:r>
              <w:t xml:space="preserve"> new languages and development of techniques</w:t>
            </w:r>
            <w:r w:rsidR="00E256AB">
              <w:t>.</w:t>
            </w:r>
          </w:p>
        </w:tc>
        <w:tc>
          <w:tcPr>
            <w:tcW w:w="629" w:type="dxa"/>
            <w:vMerge w:val="restart"/>
          </w:tcPr>
          <w:p w14:paraId="40C6645E" w14:textId="77777777" w:rsidR="008D4A99" w:rsidRDefault="008D4A99"/>
        </w:tc>
        <w:tc>
          <w:tcPr>
            <w:tcW w:w="719" w:type="dxa"/>
            <w:vMerge w:val="restart"/>
            <w:vAlign w:val="center"/>
          </w:tcPr>
          <w:p w14:paraId="1605520A" w14:textId="77777777" w:rsidR="008D4A99" w:rsidRDefault="008D4A99"/>
        </w:tc>
        <w:tc>
          <w:tcPr>
            <w:tcW w:w="365" w:type="dxa"/>
            <w:vAlign w:val="center"/>
          </w:tcPr>
          <w:p w14:paraId="65290A5E" w14:textId="43E61C89" w:rsidR="008D4A99" w:rsidRPr="008D4A99" w:rsidRDefault="008D4A99" w:rsidP="00E270D1"/>
        </w:tc>
        <w:tc>
          <w:tcPr>
            <w:tcW w:w="3208" w:type="dxa"/>
            <w:vAlign w:val="center"/>
          </w:tcPr>
          <w:p w14:paraId="727FB5F3" w14:textId="28E0FB99" w:rsidR="00C76C14" w:rsidRPr="008D4A99" w:rsidRDefault="00C76C14" w:rsidP="00E270D1">
            <w:pPr>
              <w:pStyle w:val="Contact1"/>
            </w:pPr>
          </w:p>
        </w:tc>
      </w:tr>
      <w:tr w:rsidR="00E35010" w:rsidRPr="00162614" w14:paraId="6E24FB0F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0B8F8131" w14:textId="77777777" w:rsidR="008D4A99" w:rsidRPr="000F3FE2" w:rsidRDefault="008D4A99" w:rsidP="008D4A99"/>
        </w:tc>
        <w:tc>
          <w:tcPr>
            <w:tcW w:w="629" w:type="dxa"/>
            <w:vMerge/>
          </w:tcPr>
          <w:p w14:paraId="1B5BDE9D" w14:textId="77777777" w:rsidR="008D4A99" w:rsidRDefault="008D4A99"/>
        </w:tc>
        <w:tc>
          <w:tcPr>
            <w:tcW w:w="719" w:type="dxa"/>
            <w:vMerge/>
            <w:vAlign w:val="center"/>
          </w:tcPr>
          <w:p w14:paraId="2E77EE26" w14:textId="77777777" w:rsidR="008D4A99" w:rsidRDefault="008D4A99"/>
        </w:tc>
        <w:tc>
          <w:tcPr>
            <w:tcW w:w="365" w:type="dxa"/>
            <w:vAlign w:val="center"/>
          </w:tcPr>
          <w:p w14:paraId="49F7FBB9" w14:textId="164EDE11" w:rsidR="008D4A99" w:rsidRPr="008D4A99" w:rsidRDefault="00C76C14" w:rsidP="00E270D1">
            <w:r w:rsidRPr="00162614">
              <w:rPr>
                <w:noProof/>
              </w:rPr>
              <w:drawing>
                <wp:inline distT="0" distB="0" distL="0" distR="0" wp14:anchorId="6AA9E7AC" wp14:editId="1329A5DA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02974317" w14:textId="3D583FE4" w:rsidR="00C76C14" w:rsidRDefault="00C76C14" w:rsidP="00C76C14">
            <w:pPr>
              <w:pStyle w:val="Contact1"/>
            </w:pPr>
            <w:r>
              <w:t>+919101725446</w:t>
            </w:r>
          </w:p>
          <w:p w14:paraId="4980D2D4" w14:textId="7FF569CC" w:rsidR="008D4A99" w:rsidRPr="008D4A99" w:rsidRDefault="00C76C14" w:rsidP="00C76C14">
            <w:pPr>
              <w:pStyle w:val="Contact1"/>
            </w:pPr>
            <w:r>
              <w:t>+918453746138</w:t>
            </w:r>
          </w:p>
        </w:tc>
      </w:tr>
      <w:tr w:rsidR="00E35010" w:rsidRPr="00162614" w14:paraId="43B9F289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1BC06BCF" w14:textId="77777777" w:rsidR="008D4A99" w:rsidRPr="000F3FE2" w:rsidRDefault="008D4A99" w:rsidP="008D4A99"/>
        </w:tc>
        <w:tc>
          <w:tcPr>
            <w:tcW w:w="629" w:type="dxa"/>
            <w:vMerge/>
          </w:tcPr>
          <w:p w14:paraId="3FF49354" w14:textId="77777777" w:rsidR="008D4A99" w:rsidRDefault="008D4A99"/>
        </w:tc>
        <w:tc>
          <w:tcPr>
            <w:tcW w:w="719" w:type="dxa"/>
            <w:vMerge/>
            <w:vAlign w:val="center"/>
          </w:tcPr>
          <w:p w14:paraId="24C4E106" w14:textId="77777777" w:rsidR="008D4A99" w:rsidRDefault="008D4A99"/>
        </w:tc>
        <w:tc>
          <w:tcPr>
            <w:tcW w:w="365" w:type="dxa"/>
            <w:vAlign w:val="center"/>
          </w:tcPr>
          <w:p w14:paraId="2FF95F0C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300BD0C5" wp14:editId="5054EBF5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0CC02E39" w14:textId="735587C5" w:rsidR="008D4A99" w:rsidRPr="008D4A99" w:rsidRDefault="005A480A" w:rsidP="00025D23">
            <w:pPr>
              <w:pStyle w:val="Contact2"/>
            </w:pPr>
            <w:r>
              <w:t>k</w:t>
            </w:r>
            <w:r w:rsidR="00E256AB">
              <w:t>alyanborah456@gmail.com</w:t>
            </w:r>
          </w:p>
        </w:tc>
      </w:tr>
      <w:tr w:rsidR="00E35010" w:rsidRPr="00162614" w14:paraId="78916137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4F9A4397" w14:textId="77777777" w:rsidR="008D4A99" w:rsidRPr="000F3FE2" w:rsidRDefault="008D4A99" w:rsidP="008D4A99"/>
        </w:tc>
        <w:tc>
          <w:tcPr>
            <w:tcW w:w="629" w:type="dxa"/>
            <w:vMerge/>
          </w:tcPr>
          <w:p w14:paraId="6C1FDF2E" w14:textId="77777777" w:rsidR="008D4A99" w:rsidRDefault="008D4A99"/>
        </w:tc>
        <w:tc>
          <w:tcPr>
            <w:tcW w:w="719" w:type="dxa"/>
            <w:vMerge/>
            <w:vAlign w:val="center"/>
          </w:tcPr>
          <w:p w14:paraId="1DC1D40F" w14:textId="77777777" w:rsidR="008D4A99" w:rsidRDefault="008D4A99"/>
        </w:tc>
        <w:tc>
          <w:tcPr>
            <w:tcW w:w="365" w:type="dxa"/>
            <w:vAlign w:val="center"/>
          </w:tcPr>
          <w:p w14:paraId="2FF1101A" w14:textId="737F6296" w:rsidR="008D4A99" w:rsidRPr="008D4A99" w:rsidRDefault="008D4A99" w:rsidP="00E270D1"/>
        </w:tc>
        <w:tc>
          <w:tcPr>
            <w:tcW w:w="3208" w:type="dxa"/>
            <w:vAlign w:val="center"/>
          </w:tcPr>
          <w:p w14:paraId="4E038851" w14:textId="0399141B" w:rsidR="008D4A99" w:rsidRPr="008D4A99" w:rsidRDefault="008D4A99" w:rsidP="00025D23">
            <w:pPr>
              <w:pStyle w:val="Contact2"/>
            </w:pPr>
          </w:p>
        </w:tc>
      </w:tr>
      <w:tr w:rsidR="00025D23" w14:paraId="0343D1C6" w14:textId="77777777" w:rsidTr="00373FC8">
        <w:trPr>
          <w:trHeight w:val="964"/>
        </w:trPr>
        <w:tc>
          <w:tcPr>
            <w:tcW w:w="4767" w:type="dxa"/>
            <w:vAlign w:val="center"/>
          </w:tcPr>
          <w:p w14:paraId="7C4B7A5B" w14:textId="57A2CC9C" w:rsidR="00CB1D3C" w:rsidRDefault="00E256AB" w:rsidP="00D8505D">
            <w:pPr>
              <w:pStyle w:val="Heading1"/>
              <w:outlineLvl w:val="0"/>
            </w:pPr>
            <w:r>
              <w:t>projects</w:t>
            </w:r>
          </w:p>
        </w:tc>
        <w:tc>
          <w:tcPr>
            <w:tcW w:w="629" w:type="dxa"/>
          </w:tcPr>
          <w:p w14:paraId="76A1ED2A" w14:textId="77777777" w:rsidR="00CB1D3C" w:rsidRDefault="00CB1D3C"/>
        </w:tc>
        <w:tc>
          <w:tcPr>
            <w:tcW w:w="719" w:type="dxa"/>
          </w:tcPr>
          <w:p w14:paraId="3D146B0E" w14:textId="77777777" w:rsidR="00CB1D3C" w:rsidRDefault="00CB1D3C"/>
        </w:tc>
        <w:tc>
          <w:tcPr>
            <w:tcW w:w="3573" w:type="dxa"/>
            <w:gridSpan w:val="2"/>
            <w:vAlign w:val="center"/>
          </w:tcPr>
          <w:p w14:paraId="535BC93C" w14:textId="77777777" w:rsidR="00CB1D3C" w:rsidRPr="00C45D7E" w:rsidRDefault="00000000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B68A664F238145EA8BCB44C4412008BC"/>
                </w:placeholder>
                <w:temporary/>
                <w:showingPlcHdr/>
                <w15:appearance w15:val="hidden"/>
              </w:sdtPr>
              <w:sdtContent>
                <w:r w:rsidR="00C45D7E" w:rsidRPr="00162614">
                  <w:t>SKILLS</w:t>
                </w:r>
              </w:sdtContent>
            </w:sdt>
          </w:p>
        </w:tc>
      </w:tr>
      <w:tr w:rsidR="00025D23" w:rsidRPr="00B87E22" w14:paraId="59EDD030" w14:textId="77777777" w:rsidTr="00A336C3">
        <w:trPr>
          <w:trHeight w:val="2322"/>
        </w:trPr>
        <w:tc>
          <w:tcPr>
            <w:tcW w:w="4767" w:type="dxa"/>
            <w:tcBorders>
              <w:bottom w:val="single" w:sz="4" w:space="0" w:color="3A8C95" w:themeColor="accent5" w:themeShade="80"/>
            </w:tcBorders>
          </w:tcPr>
          <w:p w14:paraId="5BD35DA3" w14:textId="03CDDD1B" w:rsidR="00CB1D3C" w:rsidRPr="00162614" w:rsidRDefault="00E256AB" w:rsidP="00373FC8">
            <w:pPr>
              <w:pStyle w:val="Heading2"/>
              <w:outlineLvl w:val="1"/>
            </w:pPr>
            <w:r>
              <w:t>N</w:t>
            </w:r>
            <w:r w:rsidRPr="00A336C3">
              <w:rPr>
                <w:b w:val="0"/>
                <w:bCs/>
              </w:rPr>
              <w:t>ews</w:t>
            </w:r>
            <w:r>
              <w:t xml:space="preserve"> W</w:t>
            </w:r>
            <w:r w:rsidRPr="00A336C3">
              <w:rPr>
                <w:b w:val="0"/>
                <w:bCs/>
              </w:rPr>
              <w:t>ebsite</w:t>
            </w:r>
            <w:r>
              <w:t xml:space="preserve"> </w:t>
            </w:r>
          </w:p>
          <w:p w14:paraId="56BC25B6" w14:textId="474643F5" w:rsidR="00CB1D3C" w:rsidRPr="00162614" w:rsidRDefault="00E256AB" w:rsidP="00D8505D">
            <w:pPr>
              <w:pStyle w:val="Date"/>
            </w:pPr>
            <w:r>
              <w:t>20</w:t>
            </w:r>
            <w:r w:rsidR="007B69CA">
              <w:t>20</w:t>
            </w:r>
          </w:p>
          <w:p w14:paraId="285527E6" w14:textId="77777777" w:rsidR="00CB1D3C" w:rsidRDefault="00E256AB" w:rsidP="00D8505D">
            <w:r>
              <w:t>A website that can serve news from anywhere</w:t>
            </w:r>
          </w:p>
          <w:p w14:paraId="1930C2E3" w14:textId="77777777" w:rsidR="00E256AB" w:rsidRDefault="00E256AB" w:rsidP="00D8505D"/>
          <w:p w14:paraId="7B2FBD4B" w14:textId="77777777" w:rsidR="00E256AB" w:rsidRDefault="00E256AB" w:rsidP="00D8505D">
            <w:pPr>
              <w:rPr>
                <w:b/>
                <w:bCs/>
              </w:rPr>
            </w:pPr>
            <w:r>
              <w:rPr>
                <w:b/>
                <w:bCs/>
              </w:rPr>
              <w:t>USED LANGUAGE’S:</w:t>
            </w:r>
          </w:p>
          <w:p w14:paraId="0AFF8C64" w14:textId="36473DDD" w:rsidR="00E256AB" w:rsidRPr="00E256AB" w:rsidRDefault="00E256AB" w:rsidP="00D8505D">
            <w:r>
              <w:t>REACT.JS, NODE.JS, NEWS.API</w:t>
            </w:r>
          </w:p>
        </w:tc>
        <w:tc>
          <w:tcPr>
            <w:tcW w:w="629" w:type="dxa"/>
          </w:tcPr>
          <w:p w14:paraId="08B98091" w14:textId="77777777" w:rsidR="00CB1D3C" w:rsidRDefault="00CB1D3C"/>
        </w:tc>
        <w:tc>
          <w:tcPr>
            <w:tcW w:w="719" w:type="dxa"/>
          </w:tcPr>
          <w:p w14:paraId="4F8602E8" w14:textId="77777777" w:rsidR="00CB1D3C" w:rsidRDefault="00CB1D3C"/>
        </w:tc>
        <w:tc>
          <w:tcPr>
            <w:tcW w:w="3573" w:type="dxa"/>
            <w:gridSpan w:val="2"/>
            <w:vMerge w:val="restart"/>
            <w:vAlign w:val="center"/>
          </w:tcPr>
          <w:p w14:paraId="42A40A24" w14:textId="273186F9" w:rsidR="008F45FB" w:rsidRDefault="008F45FB" w:rsidP="008F45FB">
            <w:pPr>
              <w:pStyle w:val="ListBullet"/>
            </w:pPr>
            <w:r>
              <w:t>HTML, CSS &amp; JS</w:t>
            </w:r>
          </w:p>
          <w:p w14:paraId="3F5AE6EF" w14:textId="58D7A4DE" w:rsidR="00CB1D3C" w:rsidRDefault="008F45FB" w:rsidP="008F45FB">
            <w:pPr>
              <w:pStyle w:val="ListBullet"/>
            </w:pPr>
            <w:r>
              <w:t>React. JS &amp; Angular</w:t>
            </w:r>
          </w:p>
          <w:p w14:paraId="388B262F" w14:textId="55F8FF17" w:rsidR="008F45FB" w:rsidRDefault="008F45FB" w:rsidP="008F45FB">
            <w:pPr>
              <w:pStyle w:val="ListBullet"/>
            </w:pPr>
            <w:r>
              <w:t>Node.JS &amp; Express.JS</w:t>
            </w:r>
          </w:p>
          <w:p w14:paraId="7F791468" w14:textId="4B914E67" w:rsidR="008F45FB" w:rsidRDefault="008F45FB" w:rsidP="008F45FB">
            <w:pPr>
              <w:pStyle w:val="ListBullet"/>
            </w:pPr>
            <w:r>
              <w:t>MongoDB &amp; MYSQL</w:t>
            </w:r>
          </w:p>
          <w:p w14:paraId="7284364B" w14:textId="2E0D435A" w:rsidR="008F45FB" w:rsidRDefault="008F45FB" w:rsidP="008F45FB">
            <w:pPr>
              <w:pStyle w:val="ListBullet"/>
            </w:pPr>
            <w:r>
              <w:t>Java</w:t>
            </w:r>
          </w:p>
          <w:p w14:paraId="542F228B" w14:textId="099CF6DD" w:rsidR="008F45FB" w:rsidRDefault="008F45FB" w:rsidP="008F45FB">
            <w:pPr>
              <w:pStyle w:val="ListBullet"/>
            </w:pPr>
            <w:r>
              <w:t>React Native</w:t>
            </w:r>
          </w:p>
          <w:p w14:paraId="422D2B95" w14:textId="4B0053F2" w:rsidR="008F45FB" w:rsidRPr="00373FC8" w:rsidRDefault="008F45FB" w:rsidP="008F45FB">
            <w:pPr>
              <w:pStyle w:val="ListBullet"/>
            </w:pPr>
            <w:r>
              <w:t>Python</w:t>
            </w:r>
          </w:p>
        </w:tc>
      </w:tr>
      <w:tr w:rsidR="00373FC8" w:rsidRPr="00162614" w14:paraId="09F5262F" w14:textId="77777777" w:rsidTr="007E5AAA">
        <w:trPr>
          <w:trHeight w:val="907"/>
        </w:trPr>
        <w:tc>
          <w:tcPr>
            <w:tcW w:w="4767" w:type="dxa"/>
            <w:vMerge w:val="restart"/>
            <w:tcBorders>
              <w:top w:val="single" w:sz="4" w:space="0" w:color="3A8C95" w:themeColor="accent5" w:themeShade="80"/>
            </w:tcBorders>
          </w:tcPr>
          <w:p w14:paraId="1358B235" w14:textId="4EFAA153" w:rsidR="00CB1D3C" w:rsidRPr="00162614" w:rsidRDefault="00E256AB" w:rsidP="00C45D7E">
            <w:pPr>
              <w:pStyle w:val="Heading2"/>
              <w:outlineLvl w:val="1"/>
            </w:pPr>
            <w:r>
              <w:t>C</w:t>
            </w:r>
            <w:r w:rsidRPr="00A336C3">
              <w:rPr>
                <w:b w:val="0"/>
                <w:bCs/>
              </w:rPr>
              <w:t>hat</w:t>
            </w:r>
            <w:r>
              <w:t xml:space="preserve"> A</w:t>
            </w:r>
            <w:r w:rsidRPr="00A336C3">
              <w:rPr>
                <w:b w:val="0"/>
                <w:bCs/>
              </w:rPr>
              <w:t>pplications</w:t>
            </w:r>
          </w:p>
          <w:p w14:paraId="4CB95CE4" w14:textId="176C57C4" w:rsidR="00C45D7E" w:rsidRPr="00162614" w:rsidRDefault="00E256AB" w:rsidP="00C45D7E">
            <w:pPr>
              <w:pStyle w:val="Date"/>
            </w:pPr>
            <w:r>
              <w:t>Jan 2021- march 2021</w:t>
            </w:r>
          </w:p>
          <w:p w14:paraId="7E2D7529" w14:textId="513EA91E" w:rsidR="00CB1D3C" w:rsidRDefault="007B69CA" w:rsidP="00C45D7E">
            <w:r>
              <w:t>A Website where users can chat with their friends</w:t>
            </w:r>
            <w:r w:rsidR="00A336C3">
              <w:t>.</w:t>
            </w:r>
          </w:p>
          <w:p w14:paraId="6BEAD0EB" w14:textId="2A5DAC3A" w:rsidR="00A336C3" w:rsidRDefault="00A336C3" w:rsidP="00C45D7E"/>
          <w:p w14:paraId="66A4F36D" w14:textId="140F36B1" w:rsidR="00A336C3" w:rsidRPr="00A336C3" w:rsidRDefault="00A336C3" w:rsidP="00C45D7E">
            <w:r>
              <w:rPr>
                <w:b/>
                <w:bCs/>
              </w:rPr>
              <w:t>USED LANGUAGE:</w:t>
            </w:r>
          </w:p>
          <w:p w14:paraId="26B1DBD3" w14:textId="057C91F1" w:rsidR="00A336C3" w:rsidRPr="00A336C3" w:rsidRDefault="00A336C3" w:rsidP="00C45D7E">
            <w:r w:rsidRPr="00A336C3">
              <w:t>REACT.JS, NODE.JS, EXPRESS.JS,</w:t>
            </w:r>
          </w:p>
          <w:p w14:paraId="42F32080" w14:textId="6BD1E34A" w:rsidR="00A336C3" w:rsidRPr="00A336C3" w:rsidRDefault="00A336C3" w:rsidP="00C45D7E">
            <w:r w:rsidRPr="00A336C3">
              <w:t>MATERIAL UI,</w:t>
            </w:r>
            <w:r>
              <w:t xml:space="preserve"> </w:t>
            </w:r>
            <w:r w:rsidRPr="00A336C3">
              <w:t>ADMIN.JS</w:t>
            </w:r>
            <w:r w:rsidR="008F45FB">
              <w:t>, MONGODB</w:t>
            </w:r>
          </w:p>
          <w:p w14:paraId="30F49A09" w14:textId="77777777" w:rsidR="00CB1D3C" w:rsidRPr="00BB3142" w:rsidRDefault="00CB1D3C" w:rsidP="00073BF3">
            <w:pPr>
              <w:ind w:left="-113"/>
            </w:pPr>
          </w:p>
        </w:tc>
        <w:tc>
          <w:tcPr>
            <w:tcW w:w="629" w:type="dxa"/>
          </w:tcPr>
          <w:p w14:paraId="32C613BA" w14:textId="77777777" w:rsidR="00CB1D3C" w:rsidRDefault="00CB1D3C"/>
        </w:tc>
        <w:tc>
          <w:tcPr>
            <w:tcW w:w="719" w:type="dxa"/>
            <w:vMerge w:val="restart"/>
          </w:tcPr>
          <w:p w14:paraId="73EF92D8" w14:textId="77777777" w:rsidR="00CB1D3C" w:rsidRDefault="00CB1D3C"/>
        </w:tc>
        <w:tc>
          <w:tcPr>
            <w:tcW w:w="3573" w:type="dxa"/>
            <w:gridSpan w:val="2"/>
            <w:vMerge/>
            <w:vAlign w:val="center"/>
          </w:tcPr>
          <w:p w14:paraId="48E16539" w14:textId="77777777" w:rsidR="00CB1D3C" w:rsidRPr="00B87E22" w:rsidRDefault="00CB1D3C" w:rsidP="00BB3142">
            <w:pPr>
              <w:ind w:left="-113"/>
              <w:rPr>
                <w:rStyle w:val="Heading3Char"/>
              </w:rPr>
            </w:pPr>
          </w:p>
        </w:tc>
      </w:tr>
      <w:tr w:rsidR="00025D23" w:rsidRPr="00B87E22" w14:paraId="0AE9BCD9" w14:textId="77777777" w:rsidTr="007E5AAA">
        <w:trPr>
          <w:trHeight w:val="850"/>
        </w:trPr>
        <w:tc>
          <w:tcPr>
            <w:tcW w:w="4767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1CC690D3" w14:textId="77777777"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629" w:type="dxa"/>
          </w:tcPr>
          <w:p w14:paraId="08AEA787" w14:textId="77777777" w:rsidR="00CB1D3C" w:rsidRDefault="00CB1D3C"/>
        </w:tc>
        <w:tc>
          <w:tcPr>
            <w:tcW w:w="719" w:type="dxa"/>
            <w:vMerge/>
          </w:tcPr>
          <w:p w14:paraId="2F5D945A" w14:textId="77777777" w:rsidR="00CB1D3C" w:rsidRDefault="00CB1D3C"/>
        </w:tc>
        <w:tc>
          <w:tcPr>
            <w:tcW w:w="3573" w:type="dxa"/>
            <w:gridSpan w:val="2"/>
            <w:vAlign w:val="center"/>
          </w:tcPr>
          <w:p w14:paraId="3410FDEA" w14:textId="77777777" w:rsidR="00CB1D3C" w:rsidRPr="00C45D7E" w:rsidRDefault="00000000" w:rsidP="00C45D7E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6E2765DE38284072B65EDCB29E23BF66"/>
                </w:placeholder>
                <w:temporary/>
                <w:showingPlcHdr/>
                <w15:appearance w15:val="hidden"/>
              </w:sdtPr>
              <w:sdtContent>
                <w:r w:rsidR="00C45D7E" w:rsidRPr="00162614">
                  <w:t>EDUCATION</w:t>
                </w:r>
              </w:sdtContent>
            </w:sdt>
          </w:p>
        </w:tc>
      </w:tr>
      <w:tr w:rsidR="00373FC8" w:rsidRPr="00162614" w14:paraId="021D3B78" w14:textId="77777777" w:rsidTr="00F50BC6">
        <w:trPr>
          <w:trHeight w:val="1417"/>
        </w:trPr>
        <w:tc>
          <w:tcPr>
            <w:tcW w:w="4767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43FE8535" w14:textId="0071569A" w:rsidR="00CB1D3C" w:rsidRPr="00A336C3" w:rsidRDefault="00A336C3" w:rsidP="00C45D7E">
            <w:pPr>
              <w:pStyle w:val="Heading2"/>
              <w:outlineLvl w:val="1"/>
              <w:rPr>
                <w:rStyle w:val="Heading4Char"/>
                <w:iCs w:val="0"/>
                <w:color w:val="434343" w:themeColor="accent3"/>
              </w:rPr>
            </w:pPr>
            <w:r>
              <w:rPr>
                <w:rStyle w:val="Heading4Char"/>
                <w:b/>
                <w:iCs w:val="0"/>
                <w:color w:val="434343" w:themeColor="accent3"/>
              </w:rPr>
              <w:t>S</w:t>
            </w:r>
            <w:r>
              <w:rPr>
                <w:rStyle w:val="Heading4Char"/>
                <w:iCs w:val="0"/>
                <w:color w:val="434343" w:themeColor="accent3"/>
              </w:rPr>
              <w:t xml:space="preserve">OCIAL </w:t>
            </w:r>
            <w:r>
              <w:rPr>
                <w:rStyle w:val="Heading4Char"/>
                <w:b/>
                <w:bCs/>
                <w:iCs w:val="0"/>
                <w:color w:val="434343" w:themeColor="accent3"/>
              </w:rPr>
              <w:t>M</w:t>
            </w:r>
            <w:r>
              <w:rPr>
                <w:rStyle w:val="Heading4Char"/>
                <w:iCs w:val="0"/>
                <w:color w:val="434343" w:themeColor="accent3"/>
              </w:rPr>
              <w:t xml:space="preserve">EDIA </w:t>
            </w:r>
            <w:r w:rsidRPr="00A336C3">
              <w:rPr>
                <w:rStyle w:val="Heading4Char"/>
                <w:b/>
                <w:bCs/>
                <w:iCs w:val="0"/>
                <w:color w:val="434343" w:themeColor="accent3"/>
              </w:rPr>
              <w:t>A</w:t>
            </w:r>
            <w:r>
              <w:rPr>
                <w:rStyle w:val="Heading4Char"/>
                <w:iCs w:val="0"/>
                <w:color w:val="434343" w:themeColor="accent3"/>
              </w:rPr>
              <w:t xml:space="preserve">PPLICATION </w:t>
            </w:r>
          </w:p>
          <w:p w14:paraId="16491AD2" w14:textId="1DECD38A" w:rsidR="00C45D7E" w:rsidRPr="00162614" w:rsidRDefault="00A336C3" w:rsidP="00C45D7E">
            <w:pPr>
              <w:pStyle w:val="Date"/>
            </w:pPr>
            <w:r>
              <w:t>noV 2021- MARCH 2022</w:t>
            </w:r>
          </w:p>
          <w:p w14:paraId="4D6EC18F" w14:textId="77777777" w:rsidR="00CB1D3C" w:rsidRDefault="00CB1D3C" w:rsidP="00C45D7E"/>
          <w:p w14:paraId="12A2F515" w14:textId="77777777" w:rsidR="00A336C3" w:rsidRDefault="00A336C3" w:rsidP="00C45D7E">
            <w:r>
              <w:t>A Website that allows users to share their photos, follow another user, message</w:t>
            </w:r>
            <w:r w:rsidR="008F45FB">
              <w:t>.</w:t>
            </w:r>
          </w:p>
          <w:p w14:paraId="05AB31AF" w14:textId="77777777" w:rsidR="008F45FB" w:rsidRDefault="008F45FB" w:rsidP="00C45D7E"/>
          <w:p w14:paraId="6759DEE0" w14:textId="77777777" w:rsidR="008F45FB" w:rsidRPr="008F45FB" w:rsidRDefault="008F45FB" w:rsidP="00C45D7E">
            <w:pPr>
              <w:rPr>
                <w:b/>
                <w:bCs/>
              </w:rPr>
            </w:pPr>
            <w:r w:rsidRPr="008F45FB">
              <w:rPr>
                <w:b/>
                <w:bCs/>
              </w:rPr>
              <w:t>USED LANGUAGES:</w:t>
            </w:r>
          </w:p>
          <w:p w14:paraId="0EC015D7" w14:textId="77777777" w:rsidR="008F45FB" w:rsidRPr="00A336C3" w:rsidRDefault="008F45FB" w:rsidP="008F45FB">
            <w:r w:rsidRPr="00A336C3">
              <w:t>REACT.JS, NODE.JS, EXPRESS.JS,</w:t>
            </w:r>
          </w:p>
          <w:p w14:paraId="0D96B898" w14:textId="1D1A4D82" w:rsidR="008F45FB" w:rsidRPr="00BB3142" w:rsidRDefault="008F45FB" w:rsidP="008F45FB">
            <w:r w:rsidRPr="00A336C3">
              <w:t>MATERIAL UI,</w:t>
            </w:r>
            <w:r>
              <w:t xml:space="preserve"> </w:t>
            </w:r>
            <w:r w:rsidRPr="00A336C3">
              <w:t>ADMIN.JS</w:t>
            </w:r>
            <w:r>
              <w:t>, MONGODB</w:t>
            </w:r>
          </w:p>
        </w:tc>
        <w:tc>
          <w:tcPr>
            <w:tcW w:w="629" w:type="dxa"/>
          </w:tcPr>
          <w:p w14:paraId="6A344B93" w14:textId="77777777" w:rsidR="00CB1D3C" w:rsidRDefault="00CB1D3C" w:rsidP="00443C70">
            <w:pPr>
              <w:spacing w:before="40"/>
            </w:pPr>
          </w:p>
        </w:tc>
        <w:tc>
          <w:tcPr>
            <w:tcW w:w="719" w:type="dxa"/>
            <w:vMerge w:val="restart"/>
          </w:tcPr>
          <w:p w14:paraId="7344349E" w14:textId="77777777" w:rsidR="00CB1D3C" w:rsidRDefault="00CB1D3C" w:rsidP="00443C70">
            <w:pPr>
              <w:spacing w:before="40"/>
            </w:pPr>
          </w:p>
        </w:tc>
        <w:tc>
          <w:tcPr>
            <w:tcW w:w="3573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1AA39905" w14:textId="1ACE6C6B" w:rsidR="00CB1D3C" w:rsidRPr="00162614" w:rsidRDefault="00CA4508" w:rsidP="00F50BC6">
            <w:pPr>
              <w:pStyle w:val="Heading2"/>
              <w:outlineLvl w:val="1"/>
            </w:pPr>
            <w:r>
              <w:t xml:space="preserve">Higher Secondary </w:t>
            </w:r>
          </w:p>
          <w:p w14:paraId="113225F8" w14:textId="2D7CC10C" w:rsidR="00C45D7E" w:rsidRPr="00162614" w:rsidRDefault="00CA4508" w:rsidP="00F50BC6">
            <w:pPr>
              <w:pStyle w:val="Date"/>
            </w:pPr>
            <w:r>
              <w:t>2017-2019</w:t>
            </w:r>
          </w:p>
          <w:p w14:paraId="4BE743B4" w14:textId="62CA4A3A" w:rsidR="00CB1D3C" w:rsidRPr="008A65BA" w:rsidRDefault="00CA4508" w:rsidP="00F50BC6">
            <w:r>
              <w:t>S P P College, Namti Chariali, Assam,785684</w:t>
            </w:r>
          </w:p>
        </w:tc>
      </w:tr>
      <w:tr w:rsidR="00373FC8" w:rsidRPr="00162614" w14:paraId="79D75BB5" w14:textId="77777777" w:rsidTr="00F50BC6">
        <w:trPr>
          <w:trHeight w:val="1417"/>
        </w:trPr>
        <w:tc>
          <w:tcPr>
            <w:tcW w:w="4767" w:type="dxa"/>
            <w:vMerge/>
            <w:vAlign w:val="center"/>
          </w:tcPr>
          <w:p w14:paraId="367F0D5D" w14:textId="77777777"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629" w:type="dxa"/>
          </w:tcPr>
          <w:p w14:paraId="4330670E" w14:textId="77777777" w:rsidR="00CB1D3C" w:rsidRDefault="00CB1D3C"/>
        </w:tc>
        <w:tc>
          <w:tcPr>
            <w:tcW w:w="719" w:type="dxa"/>
            <w:vMerge/>
          </w:tcPr>
          <w:p w14:paraId="32EE4C65" w14:textId="77777777" w:rsidR="00CB1D3C" w:rsidRDefault="00CB1D3C"/>
        </w:tc>
        <w:tc>
          <w:tcPr>
            <w:tcW w:w="3573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791805D8" w14:textId="48DEF9FA" w:rsidR="00CA4508" w:rsidRPr="00CA4508" w:rsidRDefault="00CA4508" w:rsidP="00CA4508">
            <w:pPr>
              <w:pStyle w:val="Heading2"/>
              <w:outlineLvl w:val="1"/>
              <w:rPr>
                <w:sz w:val="24"/>
              </w:rPr>
            </w:pPr>
            <w:r w:rsidRPr="00CA4508">
              <w:rPr>
                <w:sz w:val="24"/>
              </w:rPr>
              <w:t xml:space="preserve">Bachelors in Computer Application </w:t>
            </w:r>
          </w:p>
          <w:p w14:paraId="36CA7A8B" w14:textId="3A860847" w:rsidR="00C45D7E" w:rsidRPr="00935402" w:rsidRDefault="00CA4508" w:rsidP="00935402">
            <w:pPr>
              <w:pStyle w:val="Date"/>
              <w:rPr>
                <w:rStyle w:val="DateChar"/>
                <w:caps/>
              </w:rPr>
            </w:pPr>
            <w:r>
              <w:t>2019-2022</w:t>
            </w:r>
          </w:p>
          <w:p w14:paraId="6D4FB98D" w14:textId="77777777" w:rsidR="00CB1D3C" w:rsidRDefault="00CA4508" w:rsidP="00F50BC6">
            <w:r>
              <w:t xml:space="preserve">Sibsagar Commerce College under </w:t>
            </w:r>
          </w:p>
          <w:p w14:paraId="10CBE9DC" w14:textId="3CE5CE2A" w:rsidR="00CA4508" w:rsidRPr="00162614" w:rsidRDefault="00CA4508" w:rsidP="00F50BC6">
            <w:r>
              <w:t xml:space="preserve">Dibrugarh </w:t>
            </w:r>
            <w:r w:rsidR="005A480A">
              <w:t>University, Sivasagar, Assam</w:t>
            </w:r>
            <w:r>
              <w:t>,785640</w:t>
            </w:r>
          </w:p>
        </w:tc>
      </w:tr>
    </w:tbl>
    <w:p w14:paraId="55E63733" w14:textId="77777777" w:rsidR="00535F87" w:rsidRPr="00BA3E51" w:rsidRDefault="00535F87" w:rsidP="001C6718"/>
    <w:sectPr w:rsidR="00535F87" w:rsidRPr="00BA3E51" w:rsidSect="00F50BC6">
      <w:headerReference w:type="default" r:id="rId14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2F598" w14:textId="77777777" w:rsidR="00544539" w:rsidRDefault="00544539" w:rsidP="00BA3E51">
      <w:pPr>
        <w:spacing w:line="240" w:lineRule="auto"/>
      </w:pPr>
      <w:r>
        <w:separator/>
      </w:r>
    </w:p>
  </w:endnote>
  <w:endnote w:type="continuationSeparator" w:id="0">
    <w:p w14:paraId="10BB04FD" w14:textId="77777777" w:rsidR="00544539" w:rsidRDefault="00544539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3CDF4" w14:textId="77777777" w:rsidR="00544539" w:rsidRDefault="00544539" w:rsidP="00BA3E51">
      <w:pPr>
        <w:spacing w:line="240" w:lineRule="auto"/>
      </w:pPr>
      <w:r>
        <w:separator/>
      </w:r>
    </w:p>
  </w:footnote>
  <w:footnote w:type="continuationSeparator" w:id="0">
    <w:p w14:paraId="6989412F" w14:textId="77777777" w:rsidR="00544539" w:rsidRDefault="00544539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EE2B5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7928910D" wp14:editId="24519A6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E159D4" id="Rectangle 114" o:spid="_x0000_s1026" alt="&quot;&quot;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99C626A" wp14:editId="2F785AEB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57145E" id="Rectangle 113" o:spid="_x0000_s1026" alt="&quot;&quot;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3744BE1E" wp14:editId="633E4915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15B2DB" id="Rectangle 107" o:spid="_x0000_s1026" alt="&quot;&quot;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67868FB5" wp14:editId="3043EDDE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71F94D" id="Rectangle 109" o:spid="_x0000_s1026" alt="&quot;&quot;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390932B1" wp14:editId="30EA905C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E5600A" id="Rectangle 106" o:spid="_x0000_s1026" alt="&quot;&quot;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31B0EE04" wp14:editId="6BA7EC10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53353B" id="Rectangle 111" o:spid="_x0000_s1026" alt="&quot;&quot;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24180F23" wp14:editId="4A0965CA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D4C0EA" id="Rectangle 108" o:spid="_x0000_s1026" alt="&quot;&quot;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6592D970" wp14:editId="4DAC7C79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A240ED" id="Rectangle 110" o:spid="_x0000_s1026" alt="&quot;&quot;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BullettedList"/>
  </w:abstractNum>
  <w:num w:numId="1" w16cid:durableId="1505127094">
    <w:abstractNumId w:val="6"/>
  </w:num>
  <w:num w:numId="2" w16cid:durableId="1724525980">
    <w:abstractNumId w:val="4"/>
  </w:num>
  <w:num w:numId="3" w16cid:durableId="1232887863">
    <w:abstractNumId w:val="5"/>
  </w:num>
  <w:num w:numId="4" w16cid:durableId="1373649968">
    <w:abstractNumId w:val="3"/>
  </w:num>
  <w:num w:numId="5" w16cid:durableId="1423456837">
    <w:abstractNumId w:val="2"/>
  </w:num>
  <w:num w:numId="6" w16cid:durableId="408619649">
    <w:abstractNumId w:val="1"/>
  </w:num>
  <w:num w:numId="7" w16cid:durableId="1187988712">
    <w:abstractNumId w:val="0"/>
  </w:num>
  <w:num w:numId="8" w16cid:durableId="6077386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isplayBackgroundShape/>
  <w:attachedTemplate r:id="rId1"/>
  <w:stylePaneSortMethod w:val="00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AB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A313A"/>
    <w:rsid w:val="001C6718"/>
    <w:rsid w:val="00200FC4"/>
    <w:rsid w:val="00217454"/>
    <w:rsid w:val="002251C8"/>
    <w:rsid w:val="00293BB8"/>
    <w:rsid w:val="002A4A92"/>
    <w:rsid w:val="002D5478"/>
    <w:rsid w:val="00331D01"/>
    <w:rsid w:val="00364B5C"/>
    <w:rsid w:val="00373FC8"/>
    <w:rsid w:val="003B3A48"/>
    <w:rsid w:val="003C5242"/>
    <w:rsid w:val="003E7783"/>
    <w:rsid w:val="00442A0E"/>
    <w:rsid w:val="00443C70"/>
    <w:rsid w:val="004B419A"/>
    <w:rsid w:val="004E6AB2"/>
    <w:rsid w:val="00535F87"/>
    <w:rsid w:val="00544539"/>
    <w:rsid w:val="00546995"/>
    <w:rsid w:val="00564622"/>
    <w:rsid w:val="005A480A"/>
    <w:rsid w:val="005B3227"/>
    <w:rsid w:val="005E0657"/>
    <w:rsid w:val="006638E6"/>
    <w:rsid w:val="006755BF"/>
    <w:rsid w:val="006C0673"/>
    <w:rsid w:val="006C75D7"/>
    <w:rsid w:val="00747832"/>
    <w:rsid w:val="007B69CA"/>
    <w:rsid w:val="007E5AAA"/>
    <w:rsid w:val="007E6083"/>
    <w:rsid w:val="0081316C"/>
    <w:rsid w:val="00855181"/>
    <w:rsid w:val="008643BF"/>
    <w:rsid w:val="008932AB"/>
    <w:rsid w:val="00893796"/>
    <w:rsid w:val="008A65BA"/>
    <w:rsid w:val="008B1112"/>
    <w:rsid w:val="008D4A99"/>
    <w:rsid w:val="008F45FB"/>
    <w:rsid w:val="00914419"/>
    <w:rsid w:val="00935402"/>
    <w:rsid w:val="00962E61"/>
    <w:rsid w:val="00976E5A"/>
    <w:rsid w:val="00986331"/>
    <w:rsid w:val="009C7105"/>
    <w:rsid w:val="009E3575"/>
    <w:rsid w:val="00A336C3"/>
    <w:rsid w:val="00AB7FE5"/>
    <w:rsid w:val="00AC1E5A"/>
    <w:rsid w:val="00B87E22"/>
    <w:rsid w:val="00BA2D2C"/>
    <w:rsid w:val="00BA3E51"/>
    <w:rsid w:val="00BB3142"/>
    <w:rsid w:val="00C155FC"/>
    <w:rsid w:val="00C45D7E"/>
    <w:rsid w:val="00C76C14"/>
    <w:rsid w:val="00CA4508"/>
    <w:rsid w:val="00CB1D3C"/>
    <w:rsid w:val="00D666BB"/>
    <w:rsid w:val="00D8505D"/>
    <w:rsid w:val="00E04462"/>
    <w:rsid w:val="00E20245"/>
    <w:rsid w:val="00E256AB"/>
    <w:rsid w:val="00E26869"/>
    <w:rsid w:val="00E270D1"/>
    <w:rsid w:val="00E35010"/>
    <w:rsid w:val="00E4379F"/>
    <w:rsid w:val="00E80C1C"/>
    <w:rsid w:val="00E84964"/>
    <w:rsid w:val="00EA0042"/>
    <w:rsid w:val="00EF639B"/>
    <w:rsid w:val="00F50BC6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D5D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5F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yan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D6758AB468427ABA4179B95905D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79D74-839F-48C4-98C8-C95E20B1B7D1}"/>
      </w:docPartPr>
      <w:docPartBody>
        <w:p w:rsidR="000601B3" w:rsidRDefault="00000000">
          <w:pPr>
            <w:pStyle w:val="D5D6758AB468427ABA4179B95905D510"/>
          </w:pPr>
          <w:r w:rsidRPr="00C45D7E">
            <w:t>PROFILE</w:t>
          </w:r>
        </w:p>
      </w:docPartBody>
    </w:docPart>
    <w:docPart>
      <w:docPartPr>
        <w:name w:val="EE5400F23A8D4C13B9CE2D4B10CEF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0BF56-272A-402C-BDAC-7E0C02E5D875}"/>
      </w:docPartPr>
      <w:docPartBody>
        <w:p w:rsidR="000601B3" w:rsidRDefault="00000000">
          <w:pPr>
            <w:pStyle w:val="EE5400F23A8D4C13B9CE2D4B10CEF27C"/>
          </w:pPr>
          <w:r w:rsidRPr="00162614">
            <w:t>CONTACT</w:t>
          </w:r>
        </w:p>
      </w:docPartBody>
    </w:docPart>
    <w:docPart>
      <w:docPartPr>
        <w:name w:val="B68A664F238145EA8BCB44C441200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7B1F4-02F9-4FA2-BF83-953DAB8841AC}"/>
      </w:docPartPr>
      <w:docPartBody>
        <w:p w:rsidR="000601B3" w:rsidRDefault="00000000">
          <w:pPr>
            <w:pStyle w:val="B68A664F238145EA8BCB44C4412008BC"/>
          </w:pPr>
          <w:r w:rsidRPr="00162614">
            <w:t>SKILLS</w:t>
          </w:r>
        </w:p>
      </w:docPartBody>
    </w:docPart>
    <w:docPart>
      <w:docPartPr>
        <w:name w:val="6E2765DE38284072B65EDCB29E23B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7EC6B-F1B3-4FF0-99F2-D4ECBF4E0F5A}"/>
      </w:docPartPr>
      <w:docPartBody>
        <w:p w:rsidR="000601B3" w:rsidRDefault="00000000">
          <w:pPr>
            <w:pStyle w:val="6E2765DE38284072B65EDCB29E23BF66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 w16cid:durableId="328098737">
    <w:abstractNumId w:val="0"/>
  </w:num>
  <w:num w:numId="2" w16cid:durableId="1388529647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79"/>
    <w:rsid w:val="000515DA"/>
    <w:rsid w:val="000601B3"/>
    <w:rsid w:val="00920C79"/>
    <w:rsid w:val="00D2738B"/>
    <w:rsid w:val="00F7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ko-KR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0C79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val="en-US" w:eastAsia="en-US" w:bidi="ar-SA"/>
    </w:rPr>
  </w:style>
  <w:style w:type="paragraph" w:customStyle="1" w:styleId="D5D6758AB468427ABA4179B95905D510">
    <w:name w:val="D5D6758AB468427ABA4179B95905D510"/>
    <w:rPr>
      <w:rFonts w:cs="Vrinda"/>
    </w:rPr>
  </w:style>
  <w:style w:type="paragraph" w:customStyle="1" w:styleId="EE5400F23A8D4C13B9CE2D4B10CEF27C">
    <w:name w:val="EE5400F23A8D4C13B9CE2D4B10CEF27C"/>
    <w:rPr>
      <w:rFonts w:cs="Vrinda"/>
    </w:rPr>
  </w:style>
  <w:style w:type="paragraph" w:customStyle="1" w:styleId="B68A664F238145EA8BCB44C4412008BC">
    <w:name w:val="B68A664F238145EA8BCB44C4412008BC"/>
    <w:rPr>
      <w:rFonts w:cs="Vrinda"/>
    </w:rPr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 w:cstheme="minorBidi"/>
      <w:color w:val="4472C4" w:themeColor="accent1"/>
      <w:sz w:val="28"/>
      <w:szCs w:val="18"/>
      <w:lang w:val="en-US" w:eastAsia="en-US" w:bidi="ar-SA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  <w:lang w:val="en-US" w:eastAsia="en-US" w:bidi="ar-SA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  <w:lang w:val="en-US" w:eastAsia="en-US" w:bidi="ar-SA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  <w:lang w:val="en-US" w:eastAsia="en-US" w:bidi="ar-SA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920C79"/>
    <w:rPr>
      <w:rFonts w:eastAsiaTheme="majorEastAsia" w:cstheme="majorBidi"/>
      <w:b/>
      <w:iCs/>
      <w:color w:val="5B9BD5" w:themeColor="accent5"/>
      <w:sz w:val="28"/>
      <w:szCs w:val="18"/>
      <w:lang w:val="en-US" w:eastAsia="en-US" w:bidi="ar-SA"/>
    </w:rPr>
  </w:style>
  <w:style w:type="paragraph" w:customStyle="1" w:styleId="6E2765DE38284072B65EDCB29E23BF66">
    <w:name w:val="6E2765DE38284072B65EDCB29E23BF66"/>
    <w:rPr>
      <w:rFonts w:cs="Vrinda"/>
    </w:rPr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 w:cstheme="minorBidi"/>
      <w:caps/>
      <w:color w:val="4472C4" w:themeColor="accent1"/>
      <w:sz w:val="18"/>
      <w:szCs w:val="18"/>
      <w:lang w:val="en-US" w:eastAsia="en-US" w:bidi="ar-SA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  <w:lang w:val="en-US" w:eastAsia="en-US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2022-09-05T13:08:00Z</dcterms:created>
  <dcterms:modified xsi:type="dcterms:W3CDTF">2022-10-01T03:48:00Z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